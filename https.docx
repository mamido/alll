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C45" w:rsidRDefault="00F90E44">
      <w:r>
        <w:t>https://githup.com/andytir/cassgrid</w:t>
      </w:r>
      <w:bookmarkStart w:id="0" w:name="_GoBack"/>
      <w:bookmarkEnd w:id="0"/>
    </w:p>
    <w:sectPr w:rsidR="00804C45" w:rsidSect="00F97A02">
      <w:pgSz w:w="16838" w:h="11906" w:orient="landscape" w:code="9"/>
      <w:pgMar w:top="1440" w:right="1440" w:bottom="1440" w:left="1440" w:header="709" w:footer="709" w:gutter="0"/>
      <w:paperSrc w:other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44"/>
    <w:rsid w:val="00804C45"/>
    <w:rsid w:val="00F90E44"/>
    <w:rsid w:val="00F9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08617-47D0-4348-AF98-F8132ACA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C7493906.dotm</Template>
  <TotalTime>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Nofal</dc:creator>
  <cp:keywords/>
  <dc:description/>
  <cp:lastModifiedBy>Mohammad Nofal</cp:lastModifiedBy>
  <cp:revision>1</cp:revision>
  <dcterms:created xsi:type="dcterms:W3CDTF">2014-11-25T11:15:00Z</dcterms:created>
  <dcterms:modified xsi:type="dcterms:W3CDTF">2014-11-25T11:18:00Z</dcterms:modified>
</cp:coreProperties>
</file>